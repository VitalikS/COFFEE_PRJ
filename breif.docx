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B4A6" w14:textId="77777777" w:rsidR="00E06249" w:rsidRPr="003935A8" w:rsidRDefault="003935A8">
      <w:pPr>
        <w:pStyle w:val="1"/>
        <w:rPr>
          <w:lang w:val="en-US"/>
        </w:rPr>
      </w:pPr>
      <w:r>
        <w:rPr>
          <w:lang w:val="en-US"/>
        </w:rPr>
        <w:t>Coffee project</w:t>
      </w:r>
    </w:p>
    <w:p w14:paraId="0122233E" w14:textId="77777777" w:rsidR="00E06249" w:rsidRDefault="00AD1266" w:rsidP="00AD1266">
      <w:pPr>
        <w:pStyle w:val="a"/>
      </w:pPr>
      <w:r>
        <w:t xml:space="preserve">Необходимо разработать веб-сайт для представления нового проекта, </w:t>
      </w:r>
      <w:proofErr w:type="spellStart"/>
      <w:r>
        <w:t>агрегатора</w:t>
      </w:r>
      <w:proofErr w:type="spellEnd"/>
      <w:r>
        <w:t xml:space="preserve"> информации о кофе, жизни любителей кофе, кофейнях</w:t>
      </w:r>
    </w:p>
    <w:p w14:paraId="15AEBA52" w14:textId="77777777" w:rsidR="00743D4A" w:rsidRDefault="00743D4A" w:rsidP="00743D4A">
      <w:pPr>
        <w:pStyle w:val="a"/>
        <w:numPr>
          <w:ilvl w:val="1"/>
          <w:numId w:val="3"/>
        </w:numPr>
      </w:pPr>
      <w:r>
        <w:t>Карта с кофе</w:t>
      </w:r>
      <w:r w:rsidR="00542BC8">
        <w:t>йнями</w:t>
      </w:r>
    </w:p>
    <w:p w14:paraId="6B2EA97D" w14:textId="77777777" w:rsidR="00542BC8" w:rsidRDefault="00542BC8" w:rsidP="00542BC8">
      <w:pPr>
        <w:pStyle w:val="a"/>
        <w:numPr>
          <w:ilvl w:val="1"/>
          <w:numId w:val="3"/>
        </w:numPr>
      </w:pPr>
      <w:r>
        <w:t>Список кофеен</w:t>
      </w:r>
    </w:p>
    <w:p w14:paraId="7829139C" w14:textId="77777777" w:rsidR="00281319" w:rsidRDefault="00281319" w:rsidP="00281319">
      <w:pPr>
        <w:pStyle w:val="a"/>
      </w:pPr>
      <w:r>
        <w:t xml:space="preserve">На сайте должны быть предусмотрен личный кабинет для постоянных пользователей. В кабинете должны быть информация о пользователе, а также храниться информация о предпочтениях пользователя. </w:t>
      </w:r>
    </w:p>
    <w:p w14:paraId="5AE23F2E" w14:textId="77777777" w:rsidR="00542BC8" w:rsidRDefault="00542BC8" w:rsidP="00542BC8">
      <w:pPr>
        <w:pStyle w:val="a"/>
      </w:pPr>
      <w:r>
        <w:t>Основной способ добавления контента – добавление пользователями</w:t>
      </w:r>
      <w:r w:rsidR="00281319">
        <w:t>, через личный кабинет.</w:t>
      </w:r>
    </w:p>
    <w:p w14:paraId="349EBD20" w14:textId="58AB1198" w:rsidR="00542BC8" w:rsidRDefault="00542BC8" w:rsidP="00542BC8">
      <w:pPr>
        <w:pStyle w:val="a"/>
      </w:pPr>
      <w:r>
        <w:t xml:space="preserve">Необходимо предоставить возможность пользователям фильтровать точки как на </w:t>
      </w:r>
      <w:r w:rsidR="00426103">
        <w:t>карте,</w:t>
      </w:r>
      <w:r>
        <w:t xml:space="preserve"> так и в списке.</w:t>
      </w:r>
    </w:p>
    <w:p w14:paraId="48CA404D" w14:textId="77777777" w:rsidR="00281319" w:rsidRDefault="00281319" w:rsidP="00281319">
      <w:pPr>
        <w:pStyle w:val="a"/>
      </w:pPr>
      <w:r>
        <w:t>Основной контент, который будет располагаться на сайте, это информация о кофейнях и отзывы о них.</w:t>
      </w:r>
    </w:p>
    <w:p w14:paraId="1211B559" w14:textId="77777777" w:rsidR="00281319" w:rsidRDefault="00AD1266" w:rsidP="00281319">
      <w:pPr>
        <w:pStyle w:val="a"/>
      </w:pPr>
      <w:r>
        <w:t>На сайте должен быть блог, где будут размещаться официальные статьи. А также происходить общение пользователей</w:t>
      </w:r>
      <w:r w:rsidR="00542BC8">
        <w:t xml:space="preserve"> (комментарии, плюс возможность добавлять статьи в избранные разделы)</w:t>
      </w:r>
    </w:p>
    <w:p w14:paraId="4C66D5F9" w14:textId="77777777" w:rsidR="00542BC8" w:rsidRPr="00033AC8" w:rsidRDefault="00542BC8" w:rsidP="00281319">
      <w:pPr>
        <w:pStyle w:val="a"/>
      </w:pPr>
      <w:r>
        <w:t xml:space="preserve">У сайта должна быть </w:t>
      </w:r>
      <w:proofErr w:type="spellStart"/>
      <w:r>
        <w:t>админка</w:t>
      </w:r>
      <w:proofErr w:type="spellEnd"/>
      <w:r>
        <w:t xml:space="preserve">, где можно будет </w:t>
      </w:r>
      <w:proofErr w:type="spellStart"/>
      <w:r>
        <w:t>модерировать</w:t>
      </w:r>
      <w:proofErr w:type="spellEnd"/>
      <w:r>
        <w:t xml:space="preserve"> весь контент, а также банить пользова</w:t>
      </w:r>
      <w:r w:rsidR="00281319">
        <w:t>телей и убирать контент с сайта</w:t>
      </w:r>
    </w:p>
    <w:p w14:paraId="202B859B" w14:textId="77777777" w:rsidR="00281319" w:rsidRDefault="00281319" w:rsidP="00281319">
      <w:pPr>
        <w:pStyle w:val="a"/>
      </w:pPr>
      <w:r>
        <w:t>Сайт должен быть разработан на русском языке, работать на всех современных устройствах</w:t>
      </w:r>
    </w:p>
    <w:p w14:paraId="40B13E1C" w14:textId="77777777" w:rsidR="00281319" w:rsidRDefault="00281319" w:rsidP="00281319">
      <w:pPr>
        <w:pStyle w:val="a"/>
      </w:pPr>
      <w:proofErr w:type="spellStart"/>
      <w:r>
        <w:t>Бренд</w:t>
      </w:r>
      <w:bookmarkStart w:id="0" w:name="_GoBack"/>
      <w:bookmarkEnd w:id="0"/>
      <w:r>
        <w:t>инг</w:t>
      </w:r>
      <w:proofErr w:type="spellEnd"/>
      <w:r>
        <w:t xml:space="preserve"> в разработке</w:t>
      </w:r>
    </w:p>
    <w:p w14:paraId="6AA897DA" w14:textId="129BB38E" w:rsidR="00281319" w:rsidRPr="00033AC8" w:rsidRDefault="00281319" w:rsidP="00281319">
      <w:pPr>
        <w:pStyle w:val="a"/>
      </w:pPr>
      <w:r>
        <w:t>Сайт будет работать в СНГ, ожидаемое количество пользова</w:t>
      </w:r>
      <w:r w:rsidR="00426103">
        <w:t xml:space="preserve">телей 100к-500к человек, и 80к </w:t>
      </w:r>
      <w:r>
        <w:t>точек – кофеен</w:t>
      </w:r>
    </w:p>
    <w:sectPr w:rsidR="00281319" w:rsidRPr="00033AC8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FB1E2" w14:textId="77777777" w:rsidR="003936BF" w:rsidRDefault="003936BF">
      <w:r>
        <w:separator/>
      </w:r>
    </w:p>
    <w:p w14:paraId="5637ECF6" w14:textId="77777777" w:rsidR="003936BF" w:rsidRDefault="003936BF"/>
  </w:endnote>
  <w:endnote w:type="continuationSeparator" w:id="0">
    <w:p w14:paraId="7040FE15" w14:textId="77777777" w:rsidR="003936BF" w:rsidRDefault="003936BF">
      <w:r>
        <w:continuationSeparator/>
      </w:r>
    </w:p>
    <w:p w14:paraId="08605B6D" w14:textId="77777777" w:rsidR="003936BF" w:rsidRDefault="003936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C32FD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3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2933C" w14:textId="77777777" w:rsidR="003936BF" w:rsidRDefault="003936BF">
      <w:r>
        <w:separator/>
      </w:r>
    </w:p>
    <w:p w14:paraId="03371EDF" w14:textId="77777777" w:rsidR="003936BF" w:rsidRDefault="003936BF"/>
  </w:footnote>
  <w:footnote w:type="continuationSeparator" w:id="0">
    <w:p w14:paraId="6B70B037" w14:textId="77777777" w:rsidR="003936BF" w:rsidRDefault="003936BF">
      <w:r>
        <w:continuationSeparator/>
      </w:r>
    </w:p>
    <w:p w14:paraId="5D250DD0" w14:textId="77777777" w:rsidR="003936BF" w:rsidRDefault="003936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7E"/>
    <w:rsid w:val="00033AC8"/>
    <w:rsid w:val="00084E06"/>
    <w:rsid w:val="00281319"/>
    <w:rsid w:val="002B5E7E"/>
    <w:rsid w:val="003935A8"/>
    <w:rsid w:val="003936BF"/>
    <w:rsid w:val="00426103"/>
    <w:rsid w:val="00542BC8"/>
    <w:rsid w:val="005F5EDC"/>
    <w:rsid w:val="00743D4A"/>
    <w:rsid w:val="00AD1266"/>
    <w:rsid w:val="00DB77C6"/>
    <w:rsid w:val="00E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09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t/Library/Containers/com.microsoft.Word/Data/Library/Caches/1049/TM10002086/&#1047;&#1072;&#1084;&#1077;&#1090;&#1082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D3"/>
    <w:rsid w:val="009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4CDA5CCC0FAF5489063D44C07352EEB">
    <w:name w:val="C4CDA5CCC0FAF5489063D44C07352EEB"/>
  </w:style>
  <w:style w:type="paragraph" w:styleId="a">
    <w:name w:val="List Bullet"/>
    <w:basedOn w:val="a0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ru-RU"/>
    </w:rPr>
  </w:style>
  <w:style w:type="paragraph" w:customStyle="1" w:styleId="DD1BECD2FEF36C4095AC9A7C9C9114B1">
    <w:name w:val="DD1BECD2FEF36C4095AC9A7C9C911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1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2017-04-06T13:10:00Z</cp:lastPrinted>
  <dcterms:created xsi:type="dcterms:W3CDTF">2017-04-06T13:10:00Z</dcterms:created>
  <dcterms:modified xsi:type="dcterms:W3CDTF">2017-04-06T13:11:00Z</dcterms:modified>
</cp:coreProperties>
</file>